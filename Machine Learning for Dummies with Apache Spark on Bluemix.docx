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2C79" w14:textId="77777777" w:rsidR="00A75F29" w:rsidRDefault="00196089">
      <w:pPr>
        <w:pStyle w:val="Heading1"/>
      </w:pPr>
      <w:r>
        <w:t>Machine Learning for Dummies with Apache Spark on Bluemix</w:t>
      </w:r>
    </w:p>
    <w:p w14:paraId="7CCCE67C" w14:textId="77777777" w:rsidR="00196089" w:rsidRDefault="00196089" w:rsidP="00196089">
      <w:pPr>
        <w:rPr>
          <w:b/>
        </w:rPr>
      </w:pPr>
      <w:r>
        <w:rPr>
          <w:b/>
        </w:rPr>
        <w:t>Before we begin:</w:t>
      </w:r>
    </w:p>
    <w:p w14:paraId="5BB31CA7" w14:textId="77777777" w:rsidR="00196089" w:rsidRPr="00196089" w:rsidRDefault="00196089" w:rsidP="00196089">
      <w:pPr>
        <w:pStyle w:val="ListParagraph"/>
        <w:numPr>
          <w:ilvl w:val="0"/>
          <w:numId w:val="15"/>
        </w:numPr>
        <w:rPr>
          <w:b/>
        </w:rPr>
      </w:pPr>
      <w:r>
        <w:t xml:space="preserve">Go to </w:t>
      </w:r>
      <w:r w:rsidRPr="00196089">
        <w:t>datascience.ibm.com</w:t>
      </w:r>
      <w:r>
        <w:t xml:space="preserve"> and sign up for Data Science Experience.  If you have an account already, log in.</w:t>
      </w:r>
    </w:p>
    <w:p w14:paraId="015F2B62" w14:textId="77777777" w:rsidR="00196089" w:rsidRPr="00196089" w:rsidRDefault="00196089" w:rsidP="00196089">
      <w:pPr>
        <w:rPr>
          <w:b/>
        </w:rPr>
      </w:pPr>
      <w:r>
        <w:rPr>
          <w:b/>
        </w:rPr>
        <w:t>Let’s get started!</w:t>
      </w:r>
    </w:p>
    <w:p w14:paraId="3B0FF39E" w14:textId="04F5F17C" w:rsidR="00196089" w:rsidRDefault="00B212BF" w:rsidP="00196089">
      <w:r w:rsidRPr="002D043E">
        <w:rPr>
          <w:u w:val="single"/>
        </w:rPr>
        <w:t>Machine learning</w:t>
      </w:r>
      <w:r w:rsidRPr="00B212BF">
        <w:t xml:space="preserve"> </w:t>
      </w:r>
      <w:r>
        <w:t xml:space="preserve">is the study of constructing and using algorithms </w:t>
      </w:r>
      <w:r w:rsidRPr="00B212BF">
        <w:t xml:space="preserve">that can learn from and make predictions </w:t>
      </w:r>
      <w:r>
        <w:t>based on data</w:t>
      </w:r>
      <w:r w:rsidRPr="00B212BF">
        <w:t xml:space="preserve"> through building a model from sample inputs</w:t>
      </w:r>
      <w:r>
        <w:t xml:space="preserve">.  </w:t>
      </w:r>
    </w:p>
    <w:p w14:paraId="0137D432" w14:textId="0766D06D" w:rsidR="00552617" w:rsidRDefault="00552617" w:rsidP="00196089">
      <w:r>
        <w:t xml:space="preserve">Some </w:t>
      </w:r>
      <w:r w:rsidRPr="002D043E">
        <w:rPr>
          <w:u w:val="single"/>
        </w:rPr>
        <w:t>examples</w:t>
      </w:r>
      <w:r>
        <w:t xml:space="preserve"> of machine learning in action are product recommendations based on users purchase history, pricing for houses based on known prices and variables (or features), and clustering user behavior.</w:t>
      </w:r>
    </w:p>
    <w:p w14:paraId="6AA05F29" w14:textId="66618147" w:rsidR="002D043E" w:rsidRDefault="002D043E" w:rsidP="00196089">
      <w:r w:rsidRPr="002D043E">
        <w:rPr>
          <w:u w:val="single"/>
        </w:rPr>
        <w:t>In this lab</w:t>
      </w:r>
      <w:r>
        <w:t xml:space="preserve"> we will go through 1-3 implementations of machine learning.  The first is an introduction, classifying passengers on the titanic based on demographics.  The second is a practical application, making product recommendations based on user purchase history.  The third is an interesting use case, clustering </w:t>
      </w:r>
      <w:r w:rsidR="00894FAF">
        <w:t>users’</w:t>
      </w:r>
      <w:r>
        <w:t xml:space="preserve"> comments based on comment topic through unsupervised learning.</w:t>
      </w:r>
    </w:p>
    <w:p w14:paraId="32E1E006" w14:textId="275E6E26" w:rsidR="00567B62" w:rsidRPr="00567B62" w:rsidRDefault="00567B62" w:rsidP="00196089">
      <w:pPr>
        <w:rPr>
          <w:b/>
        </w:rPr>
      </w:pPr>
      <w:r>
        <w:rPr>
          <w:b/>
        </w:rPr>
        <w:t xml:space="preserve">Go to </w:t>
      </w:r>
      <w:hyperlink r:id="rId7" w:history="1">
        <w:r w:rsidRPr="00CF7F77">
          <w:rPr>
            <w:rStyle w:val="Hyperlink"/>
            <w:b/>
          </w:rPr>
          <w:t>https://github.com/rosswlewis/WorldOfWatsonSparkML</w:t>
        </w:r>
      </w:hyperlink>
      <w:r>
        <w:rPr>
          <w:b/>
        </w:rPr>
        <w:t xml:space="preserve"> for the notebook links and data.</w:t>
      </w:r>
      <w:r w:rsidR="00CF0037">
        <w:rPr>
          <w:b/>
        </w:rPr>
        <w:t xml:space="preserve">  To get the raw code, click “raw” after clicking on the file you want to import.</w:t>
      </w:r>
      <w:bookmarkStart w:id="0" w:name="_GoBack"/>
      <w:bookmarkEnd w:id="0"/>
    </w:p>
    <w:p w14:paraId="54C52924" w14:textId="47967767" w:rsidR="00A75F29" w:rsidRDefault="002D043E" w:rsidP="002D043E">
      <w:pPr>
        <w:pStyle w:val="ListNumber"/>
      </w:pPr>
      <w:r>
        <w:t xml:space="preserve">Once you’re logged into Data Science Experience, </w:t>
      </w:r>
      <w:r w:rsidR="00894FAF">
        <w:t xml:space="preserve">create a new project.  </w:t>
      </w:r>
      <w:r w:rsidR="007A5F68">
        <w:t>(Click the three bars in the top right, click my projects, and then create project).  You can name it whatever you’d like.</w:t>
      </w:r>
    </w:p>
    <w:p w14:paraId="726F89CD" w14:textId="79B89C42" w:rsidR="007A5F68" w:rsidRDefault="007A5F68" w:rsidP="002D043E">
      <w:pPr>
        <w:pStyle w:val="ListNumber"/>
      </w:pPr>
      <w:r>
        <w:lastRenderedPageBreak/>
        <w:t>There aren’t any notebooks or data assets in your project yet.</w:t>
      </w:r>
      <w:r w:rsidR="003E3680">
        <w:t xml:space="preserve">  </w:t>
      </w:r>
      <w:r w:rsidR="00845F5C">
        <w:t>Add the two data files in the box folder (OnlineRetail.csv.gz and train.csv)</w:t>
      </w:r>
    </w:p>
    <w:p w14:paraId="2AC83B26" w14:textId="0E07A257" w:rsidR="00A75F29" w:rsidRDefault="00FA2F24" w:rsidP="00845F5C">
      <w:pPr>
        <w:pStyle w:val="ListNumber"/>
      </w:pPr>
      <w:r>
        <w:t>Now you can start your analysis.  After adding the data, click on “add notebooks”, then click on the “From URL” tab.  Name the notebook, and paste any of the notebook URL’s in the box folder</w:t>
      </w:r>
      <w:r w:rsidR="003E4BE6">
        <w:t xml:space="preserve">.  </w:t>
      </w:r>
    </w:p>
    <w:p w14:paraId="55EB92A9" w14:textId="006B151C" w:rsidR="003E4BE6" w:rsidRDefault="003E4BE6" w:rsidP="00845F5C">
      <w:pPr>
        <w:pStyle w:val="ListNumber"/>
      </w:pPr>
      <w:r>
        <w:t>From here, just follow the code!</w:t>
      </w:r>
      <w:r w:rsidR="00FA11B1">
        <w:t xml:space="preserve">  </w:t>
      </w:r>
      <w:r w:rsidR="003A3EEE">
        <w:t xml:space="preserve">Shift+Enter runs the current cell you have highlighted.  If you see “XXXXX” anywhere in the code, you need to enter </w:t>
      </w:r>
      <w:r w:rsidR="005D5D60">
        <w:t xml:space="preserve">your Object Storage credentials.  To see what they are, click the “Find and Add Data” tab on the top right, find the data file you’re looking for, and click “Insert to code”.  </w:t>
      </w:r>
    </w:p>
    <w:p w14:paraId="307BA541" w14:textId="77777777" w:rsidR="0048337A" w:rsidRDefault="0048337A" w:rsidP="0048337A">
      <w:pPr>
        <w:pStyle w:val="ListNumber"/>
        <w:numPr>
          <w:ilvl w:val="0"/>
          <w:numId w:val="0"/>
        </w:numPr>
        <w:ind w:left="432" w:hanging="432"/>
      </w:pPr>
    </w:p>
    <w:p w14:paraId="33A28771" w14:textId="614DE6B4" w:rsidR="0048337A" w:rsidRDefault="00DE3D54" w:rsidP="0048337A">
      <w:pPr>
        <w:pStyle w:val="ListNumber"/>
        <w:numPr>
          <w:ilvl w:val="0"/>
          <w:numId w:val="15"/>
        </w:numPr>
      </w:pPr>
      <w:hyperlink r:id="rId8" w:history="1">
        <w:r w:rsidR="0048337A" w:rsidRPr="00CF7F77">
          <w:rPr>
            <w:rStyle w:val="Hyperlink"/>
          </w:rPr>
          <w:t>https://raw.githubusercontent.com/rosswlewis/WorldOfWatsonSparkML/master/Titanic%20Classification%20World%20of%20Watson.ipynb</w:t>
        </w:r>
      </w:hyperlink>
    </w:p>
    <w:p w14:paraId="127F75A6" w14:textId="14BCE7AF" w:rsidR="0048337A" w:rsidRDefault="00DE3D54" w:rsidP="0048337A">
      <w:pPr>
        <w:pStyle w:val="ListNumber"/>
        <w:numPr>
          <w:ilvl w:val="0"/>
          <w:numId w:val="15"/>
        </w:numPr>
      </w:pPr>
      <w:hyperlink r:id="rId9" w:history="1">
        <w:r w:rsidR="0048337A" w:rsidRPr="00CF7F77">
          <w:rPr>
            <w:rStyle w:val="Hyperlink"/>
          </w:rPr>
          <w:t>https://raw.githubusercontent.com/rosswlewis/WorldOfWatsonSparkML/master/Retail%2BCollaborative%2BFiltering%2BWorld%2Bof%2BWatson.ipynb</w:t>
        </w:r>
      </w:hyperlink>
    </w:p>
    <w:p w14:paraId="658F2F6E" w14:textId="1D0FBB88" w:rsidR="00E624BA" w:rsidRDefault="00DE3D54" w:rsidP="00E624BA">
      <w:pPr>
        <w:pStyle w:val="ListNumber"/>
        <w:numPr>
          <w:ilvl w:val="0"/>
          <w:numId w:val="15"/>
        </w:numPr>
      </w:pPr>
      <w:hyperlink r:id="rId10" w:history="1">
        <w:r w:rsidR="00E624BA" w:rsidRPr="00CF7F77">
          <w:rPr>
            <w:rStyle w:val="Hyperlink"/>
          </w:rPr>
          <w:t>https://raw.githubusercontent.com/rosswlewis/WorldOfWatsonSparkML/master/Reddit%20TF-IDF%20and%20Clustering%20World%20of%20Watson.ipynb</w:t>
        </w:r>
      </w:hyperlink>
    </w:p>
    <w:p w14:paraId="04986F8B" w14:textId="5A4D58B6" w:rsidR="0048337A" w:rsidRDefault="00DE3D54" w:rsidP="0048337A">
      <w:pPr>
        <w:pStyle w:val="ListNumber"/>
        <w:numPr>
          <w:ilvl w:val="0"/>
          <w:numId w:val="15"/>
        </w:numPr>
      </w:pPr>
      <w:hyperlink r:id="rId11" w:history="1">
        <w:r w:rsidR="00E624BA" w:rsidRPr="00CF7F77">
          <w:rPr>
            <w:rStyle w:val="Hyperlink"/>
          </w:rPr>
          <w:t>https://raw.githubusercontent.com/rosswlewis/WorldOfWatsonSparkML/master/Reddit%20Visualization%20World%20of%20Watson.ipynb</w:t>
        </w:r>
      </w:hyperlink>
    </w:p>
    <w:p w14:paraId="7F9A1616" w14:textId="77777777" w:rsidR="00E624BA" w:rsidRDefault="00E624BA" w:rsidP="00E624BA">
      <w:pPr>
        <w:pStyle w:val="ListNumber"/>
        <w:numPr>
          <w:ilvl w:val="0"/>
          <w:numId w:val="0"/>
        </w:numPr>
        <w:ind w:left="720"/>
      </w:pPr>
    </w:p>
    <w:p w14:paraId="67A00F4F" w14:textId="77777777" w:rsidR="00E624BA" w:rsidRDefault="00E624BA" w:rsidP="00E624BA">
      <w:pPr>
        <w:pStyle w:val="ListNumber"/>
        <w:numPr>
          <w:ilvl w:val="0"/>
          <w:numId w:val="0"/>
        </w:numPr>
        <w:ind w:left="432" w:hanging="432"/>
      </w:pPr>
    </w:p>
    <w:sectPr w:rsidR="00E624BA">
      <w:headerReference w:type="even" r:id="rId12"/>
      <w:headerReference w:type="default" r:id="rId13"/>
      <w:footerReference w:type="even" r:id="rId14"/>
      <w:footerReference w:type="default" r:id="rId15"/>
      <w:headerReference w:type="first" r:id="rId16"/>
      <w:footerReference w:type="first" r:id="rId17"/>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5BE9C" w14:textId="77777777" w:rsidR="00DE3D54" w:rsidRDefault="00DE3D54">
      <w:pPr>
        <w:spacing w:after="0" w:line="240" w:lineRule="auto"/>
      </w:pPr>
      <w:r>
        <w:separator/>
      </w:r>
    </w:p>
    <w:p w14:paraId="4B4E2F34" w14:textId="77777777" w:rsidR="00DE3D54" w:rsidRDefault="00DE3D54"/>
    <w:p w14:paraId="1175B124" w14:textId="77777777" w:rsidR="00DE3D54" w:rsidRDefault="00DE3D54"/>
  </w:endnote>
  <w:endnote w:type="continuationSeparator" w:id="0">
    <w:p w14:paraId="47377752" w14:textId="77777777" w:rsidR="00DE3D54" w:rsidRDefault="00DE3D54">
      <w:pPr>
        <w:spacing w:after="0" w:line="240" w:lineRule="auto"/>
      </w:pPr>
      <w:r>
        <w:continuationSeparator/>
      </w:r>
    </w:p>
    <w:p w14:paraId="35E9587C" w14:textId="77777777" w:rsidR="00DE3D54" w:rsidRDefault="00DE3D54"/>
    <w:p w14:paraId="53F462C4" w14:textId="77777777" w:rsidR="00DE3D54" w:rsidRDefault="00DE3D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5E8B2" w14:textId="77777777" w:rsidR="00A75F29" w:rsidRDefault="00A75F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32718779" w14:textId="77777777" w:rsidR="00A75F29" w:rsidRDefault="003E26F2">
        <w:pPr>
          <w:pStyle w:val="Footer"/>
        </w:pPr>
        <w:r>
          <w:fldChar w:fldCharType="begin"/>
        </w:r>
        <w:r>
          <w:instrText xml:space="preserve"> PAGE   \* MERGEFORMAT </w:instrText>
        </w:r>
        <w:r>
          <w:fldChar w:fldCharType="separate"/>
        </w:r>
        <w:r w:rsidR="00CF0037">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866E" w14:textId="77777777" w:rsidR="00A75F29" w:rsidRDefault="00A75F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D1169" w14:textId="77777777" w:rsidR="00DE3D54" w:rsidRDefault="00DE3D54">
      <w:pPr>
        <w:spacing w:after="0" w:line="240" w:lineRule="auto"/>
      </w:pPr>
      <w:r>
        <w:separator/>
      </w:r>
    </w:p>
    <w:p w14:paraId="0DB1DD96" w14:textId="77777777" w:rsidR="00DE3D54" w:rsidRDefault="00DE3D54"/>
    <w:p w14:paraId="7B8E8174" w14:textId="77777777" w:rsidR="00DE3D54" w:rsidRDefault="00DE3D54"/>
  </w:footnote>
  <w:footnote w:type="continuationSeparator" w:id="0">
    <w:p w14:paraId="700EF66F" w14:textId="77777777" w:rsidR="00DE3D54" w:rsidRDefault="00DE3D54">
      <w:pPr>
        <w:spacing w:after="0" w:line="240" w:lineRule="auto"/>
      </w:pPr>
      <w:r>
        <w:continuationSeparator/>
      </w:r>
    </w:p>
    <w:p w14:paraId="0910EA94" w14:textId="77777777" w:rsidR="00DE3D54" w:rsidRDefault="00DE3D54"/>
    <w:p w14:paraId="6903D2C1" w14:textId="77777777" w:rsidR="00DE3D54" w:rsidRDefault="00DE3D5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DE575" w14:textId="77777777" w:rsidR="00A75F29" w:rsidRDefault="00A75F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F223A" w14:textId="77777777" w:rsidR="00A75F29" w:rsidRDefault="00A75F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B4F6" w14:textId="77777777" w:rsidR="00A75F29" w:rsidRDefault="00A75F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F482B"/>
    <w:multiLevelType w:val="hybridMultilevel"/>
    <w:tmpl w:val="D39C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89"/>
    <w:rsid w:val="000F5EB1"/>
    <w:rsid w:val="00196089"/>
    <w:rsid w:val="002008EE"/>
    <w:rsid w:val="002D043E"/>
    <w:rsid w:val="003A3EEE"/>
    <w:rsid w:val="003E26F2"/>
    <w:rsid w:val="003E3680"/>
    <w:rsid w:val="003E4BE6"/>
    <w:rsid w:val="0048337A"/>
    <w:rsid w:val="004A58CE"/>
    <w:rsid w:val="00500AAC"/>
    <w:rsid w:val="00552617"/>
    <w:rsid w:val="00567B62"/>
    <w:rsid w:val="005D5D60"/>
    <w:rsid w:val="007A5F68"/>
    <w:rsid w:val="00845F5C"/>
    <w:rsid w:val="00894FAF"/>
    <w:rsid w:val="00A75F29"/>
    <w:rsid w:val="00B212BF"/>
    <w:rsid w:val="00CF0037"/>
    <w:rsid w:val="00D74BEC"/>
    <w:rsid w:val="00DE3D54"/>
    <w:rsid w:val="00E624BA"/>
    <w:rsid w:val="00FA11B1"/>
    <w:rsid w:val="00FA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4F5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ListParagraph">
    <w:name w:val="List Paragraph"/>
    <w:basedOn w:val="Normal"/>
    <w:uiPriority w:val="34"/>
    <w:unhideWhenUsed/>
    <w:qFormat/>
    <w:rsid w:val="0019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92543">
      <w:bodyDiv w:val="1"/>
      <w:marLeft w:val="0"/>
      <w:marRight w:val="0"/>
      <w:marTop w:val="0"/>
      <w:marBottom w:val="0"/>
      <w:divBdr>
        <w:top w:val="none" w:sz="0" w:space="0" w:color="auto"/>
        <w:left w:val="none" w:sz="0" w:space="0" w:color="auto"/>
        <w:bottom w:val="none" w:sz="0" w:space="0" w:color="auto"/>
        <w:right w:val="none" w:sz="0" w:space="0" w:color="auto"/>
      </w:divBdr>
    </w:div>
    <w:div w:id="18455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rosswlewis/WorldOfWatsonSparkML/master/Reddit%20Visualization%20World%20of%20Watson.ipynb"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osswlewis/WorldOfWatsonSparkML" TargetMode="External"/><Relationship Id="rId8" Type="http://schemas.openxmlformats.org/officeDocument/2006/relationships/hyperlink" Target="https://raw.githubusercontent.com/rosswlewis/WorldOfWatsonSparkML/master/Titanic%20Classification%20World%20of%20Watson.ipynb" TargetMode="External"/><Relationship Id="rId9" Type="http://schemas.openxmlformats.org/officeDocument/2006/relationships/hyperlink" Target="https://raw.githubusercontent.com/rosswlewis/WorldOfWatsonSparkML/master/Retail%2BCollaborative%2BFiltering%2BWorld%2Bof%2BWatson.ipynb" TargetMode="External"/><Relationship Id="rId10" Type="http://schemas.openxmlformats.org/officeDocument/2006/relationships/hyperlink" Target="https://raw.githubusercontent.com/rosswlewis/WorldOfWatsonSparkML/master/Reddit%20TF-IDF%20and%20Clustering%20World%20of%20Watson.ipyn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sslewis/Library/Containers/com.microsoft.Word/Data/Library/Caches/1033/TM10002083/Make%20a%20List.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25</TotalTime>
  <Pages>2</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LEWIS</dc:creator>
  <cp:keywords/>
  <dc:description/>
  <cp:lastModifiedBy>ROSS LEWIS</cp:lastModifiedBy>
  <cp:revision>6</cp:revision>
  <dcterms:created xsi:type="dcterms:W3CDTF">2016-10-20T18:38:00Z</dcterms:created>
  <dcterms:modified xsi:type="dcterms:W3CDTF">2016-10-26T15:17:00Z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